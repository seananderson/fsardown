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49D" w14:textId="0A8D0A3D" w:rsidR="00866029" w:rsidRPr="00F40F22" w:rsidRDefault="00866029" w:rsidP="0092747E">
      <w:pPr>
        <w:pStyle w:val="BodyText"/>
      </w:pPr>
      <w:r w:rsidRPr="00A776D6">
        <w:rPr>
          <w:lang w:val="en-CA" w:eastAsia="en-CA"/>
        </w:rPr>
        <w:t xml:space="preserve">This Science Advisory Report </w:t>
      </w:r>
      <w:r w:rsidR="006B7C96" w:rsidRPr="006B7C96">
        <w:rPr>
          <w:lang w:val="en-CA" w:eastAsia="en-CA"/>
        </w:rPr>
        <w:t xml:space="preserve">is from the </w:t>
      </w:r>
      <w:r w:rsidR="00516A3D">
        <w:rPr>
          <w:lang w:val="en-CA" w:eastAsia="en-CA"/>
        </w:rPr>
        <w:t>&lt;&lt;meeting date and title&gt;&gt;</w:t>
      </w:r>
      <w:r w:rsidR="00301F3C">
        <w:rPr>
          <w:lang w:val="en-CA" w:eastAsia="en-CA"/>
        </w:rPr>
        <w:t xml:space="preserve">. </w:t>
      </w:r>
      <w:r w:rsidR="00F40F22" w:rsidRPr="007C3702">
        <w:t xml:space="preserve">Additional publications from this </w:t>
      </w:r>
      <w:r w:rsidR="00F40F22">
        <w:t>meeting</w:t>
      </w:r>
      <w:r w:rsidR="00F40F22" w:rsidRPr="007C3702">
        <w:t xml:space="preserve"> will be posted on the </w:t>
      </w:r>
      <w:hyperlink r:id="rId8" w:history="1">
        <w:r w:rsidR="00F40F22" w:rsidRPr="00CC6526">
          <w:rPr>
            <w:rStyle w:val="Hyperlink"/>
          </w:rPr>
          <w:t>Fisheries and Oceans Canada</w:t>
        </w:r>
        <w:r w:rsidR="00F40F22">
          <w:rPr>
            <w:rStyle w:val="Hyperlink"/>
          </w:rPr>
          <w:t xml:space="preserve"> (DFO)</w:t>
        </w:r>
        <w:r w:rsidR="00F40F22" w:rsidRPr="00CC6526">
          <w:rPr>
            <w:rStyle w:val="Hyperlink"/>
          </w:rPr>
          <w:t xml:space="preserve"> Science Advisory Schedule</w:t>
        </w:r>
      </w:hyperlink>
      <w:r w:rsidR="009346E2">
        <w:t xml:space="preserve"> as they become available.</w:t>
      </w:r>
    </w:p>
    <w:p w14:paraId="11F83C66" w14:textId="77777777" w:rsidR="00EE3838" w:rsidRPr="00D223C8" w:rsidRDefault="00BC1664" w:rsidP="00FB39BD">
      <w:pPr>
        <w:pStyle w:val="Heading2"/>
      </w:pPr>
      <w:r w:rsidRPr="00D223C8">
        <w:t>THIS REPORT IS AVAILABLE FROM THE:</w:t>
      </w:r>
    </w:p>
    <w:p w14:paraId="7B31DCE9" w14:textId="340099A1" w:rsidR="00FA1C7B" w:rsidRPr="0033203F" w:rsidRDefault="00FA1C7B" w:rsidP="00CA28AD">
      <w:pPr>
        <w:pStyle w:val="BodyTextCentered"/>
      </w:pPr>
      <w:r w:rsidRPr="0033203F">
        <w:t>Center for Science Advice (CSA)</w:t>
      </w:r>
      <w:r w:rsidRPr="0033203F">
        <w:br/>
      </w:r>
      <w:r w:rsidR="00E834DF">
        <w:t>&lt;&lt;region&gt;&gt;</w:t>
      </w:r>
      <w:r w:rsidRPr="0033203F">
        <w:br/>
        <w:t>Fisheries and Oceans Canada</w:t>
      </w:r>
      <w:r w:rsidRPr="0033203F">
        <w:br/>
      </w:r>
      <w:r w:rsidR="00E834DF">
        <w:t>&lt;&lt;CSA address&gt;&gt;</w:t>
      </w:r>
    </w:p>
    <w:p w14:paraId="42F4C367" w14:textId="18BC2D9A" w:rsidR="00FA1C7B" w:rsidRPr="0033203F" w:rsidRDefault="00FA1C7B" w:rsidP="00CA28AD">
      <w:pPr>
        <w:pStyle w:val="BodyTextCentered"/>
        <w:rPr>
          <w:rStyle w:val="Hyperlink"/>
          <w:szCs w:val="22"/>
        </w:rPr>
      </w:pPr>
      <w:r w:rsidRPr="0033203F">
        <w:t xml:space="preserve">Telephone: </w:t>
      </w:r>
      <w:r w:rsidR="00E834DF">
        <w:t>&lt;&lt;phone&gt;&gt;</w:t>
      </w:r>
      <w:r w:rsidRPr="0033203F">
        <w:br/>
        <w:t xml:space="preserve">E-Mail: </w:t>
      </w:r>
      <w:r w:rsidR="00E834DF">
        <w:t>&lt;&lt;email&gt;&gt;</w:t>
      </w:r>
      <w:r w:rsidRPr="0033203F">
        <w:br/>
      </w:r>
      <w:r w:rsidRPr="0033203F">
        <w:rPr>
          <w:szCs w:val="22"/>
        </w:rPr>
        <w:t xml:space="preserve">Internet address: </w:t>
      </w:r>
      <w:r w:rsidRPr="0033203F">
        <w:rPr>
          <w:szCs w:val="22"/>
        </w:rPr>
        <w:fldChar w:fldCharType="begin" w:fldLock="1"/>
      </w:r>
      <w:r w:rsidRPr="0033203F">
        <w:rPr>
          <w:szCs w:val="22"/>
        </w:rPr>
        <w:instrText>HYPERLINK "http://www.dfo-mpo.gc.ca/csas-sccs/" \o "Fisheries and Oceans Canada / Canadian Science Advisory Secretariat"</w:instrText>
      </w:r>
      <w:r w:rsidRPr="0033203F">
        <w:rPr>
          <w:szCs w:val="22"/>
        </w:rPr>
      </w:r>
      <w:r w:rsidRPr="0033203F">
        <w:rPr>
          <w:szCs w:val="22"/>
        </w:rPr>
        <w:fldChar w:fldCharType="separate"/>
      </w:r>
      <w:r w:rsidRPr="0033203F">
        <w:rPr>
          <w:rStyle w:val="Hyperlink"/>
          <w:szCs w:val="22"/>
        </w:rPr>
        <w:t>www.dfo-mpo.gc.ca/csas-sccs/</w:t>
      </w:r>
    </w:p>
    <w:p w14:paraId="42F9261A" w14:textId="00BE00FA" w:rsidR="00EE3838" w:rsidRPr="00D223C8" w:rsidRDefault="00FA1C7B" w:rsidP="00CA28AD">
      <w:pPr>
        <w:pStyle w:val="BodyTextCentered"/>
      </w:pPr>
      <w:r w:rsidRPr="0033203F">
        <w:rPr>
          <w:szCs w:val="22"/>
        </w:rPr>
        <w:fldChar w:fldCharType="end"/>
      </w:r>
      <w:r w:rsidR="00EE3838">
        <w:t>ISSN 1919-5087</w:t>
      </w:r>
      <w:r w:rsidR="00EE3838">
        <w:br/>
      </w:r>
      <w:r w:rsidR="00EE3838" w:rsidRPr="00D223C8">
        <w:t>© H</w:t>
      </w:r>
      <w:r w:rsidR="00516A3D">
        <w:t>is</w:t>
      </w:r>
      <w:r w:rsidR="00EE3838" w:rsidRPr="00D223C8">
        <w:t xml:space="preserve"> Majesty the </w:t>
      </w:r>
      <w:r w:rsidR="00516A3D">
        <w:t>King</w:t>
      </w:r>
      <w:r w:rsidR="00EE3838" w:rsidRPr="00D223C8">
        <w:t xml:space="preserve"> in Right of Canada, </w:t>
      </w:r>
      <w:r w:rsidR="00E834DF">
        <w:t>&lt;&lt;copyright year&gt;&gt;</w:t>
      </w:r>
    </w:p>
    <w:p w14:paraId="6B378B8F" w14:textId="77777777" w:rsidR="00EE3838" w:rsidRPr="00B634E3" w:rsidRDefault="00316480" w:rsidP="00525AEF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477CCA48" wp14:editId="1968FE21">
            <wp:extent cx="476250" cy="476250"/>
            <wp:effectExtent l="0" t="0" r="0" b="0"/>
            <wp:docPr id="1" name="Picture 3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1DE2A" w14:textId="77777777" w:rsidR="00FE20D6" w:rsidRPr="00C859C6" w:rsidRDefault="000A59CB" w:rsidP="00EE3838">
      <w:pPr>
        <w:pStyle w:val="BodyText"/>
      </w:pPr>
      <w:r>
        <w:t>C</w:t>
      </w:r>
      <w:r w:rsidR="00EE3838">
        <w:t>orrect Citation for this Publication:</w:t>
      </w:r>
    </w:p>
    <w:p w14:paraId="75E4DCC7" w14:textId="0F0F3157" w:rsidR="00FE20D6" w:rsidRPr="00350C57" w:rsidRDefault="00F07F90" w:rsidP="0092747E">
      <w:pPr>
        <w:pStyle w:val="citation"/>
      </w:pPr>
      <w:r w:rsidRPr="0092747E">
        <w:t>DFO</w:t>
      </w:r>
      <w:r w:rsidR="00856521" w:rsidRPr="0092747E">
        <w:t xml:space="preserve">. </w:t>
      </w:r>
      <w:r w:rsidR="00FD13A2">
        <w:t>2022</w:t>
      </w:r>
      <w:r w:rsidR="009A7D41" w:rsidRPr="0092747E">
        <w:t xml:space="preserve">.  </w:t>
      </w:r>
      <w:r w:rsidR="00E834DF" w:rsidRPr="0092747E">
        <w:t>&lt;&lt;</w:t>
      </w:r>
      <w:r w:rsidR="00E834DF">
        <w:t>pub title</w:t>
      </w:r>
      <w:r w:rsidR="00E834DF" w:rsidRPr="0092747E">
        <w:t>&gt;&gt;</w:t>
      </w:r>
      <w:r w:rsidR="009A7D41" w:rsidRPr="0092747E">
        <w:t>.</w:t>
      </w:r>
      <w:r w:rsidR="00CA0144" w:rsidRPr="0092747E">
        <w:t xml:space="preserve"> DFO Can. Sci. </w:t>
      </w:r>
      <w:r w:rsidR="00CA0144" w:rsidRPr="00350C57">
        <w:t>Advis. Sec</w:t>
      </w:r>
      <w:r w:rsidR="00852AB1" w:rsidRPr="00350C57">
        <w:t>.</w:t>
      </w:r>
      <w:r w:rsidR="00C65C63" w:rsidRPr="00350C57">
        <w:t xml:space="preserve"> </w:t>
      </w:r>
      <w:r w:rsidR="00C91B7A" w:rsidRPr="00350C57">
        <w:t>Sci</w:t>
      </w:r>
      <w:r w:rsidR="00CA0144" w:rsidRPr="00350C57">
        <w:t xml:space="preserve">. Advis. </w:t>
      </w:r>
      <w:r w:rsidR="00FE20D6" w:rsidRPr="00350C57">
        <w:t>Rep</w:t>
      </w:r>
      <w:r w:rsidR="00CA0144" w:rsidRPr="00350C57">
        <w:t>.</w:t>
      </w:r>
      <w:r w:rsidR="00FE20D6" w:rsidRPr="00350C57">
        <w:t xml:space="preserve"> </w:t>
      </w:r>
      <w:r w:rsidR="00FD13A2">
        <w:t>2022</w:t>
      </w:r>
      <w:r w:rsidR="00E834DF">
        <w:t>/&lt;&lt;pub number&gt;&gt;</w:t>
      </w:r>
      <w:r w:rsidR="00E834DF" w:rsidRPr="00350C57">
        <w:t>.</w:t>
      </w:r>
    </w:p>
    <w:p w14:paraId="67F6B13B" w14:textId="77777777" w:rsidR="008108BB" w:rsidRPr="00E159E3" w:rsidRDefault="00CC4E8C" w:rsidP="0092747E">
      <w:pPr>
        <w:pStyle w:val="BodyTextItalic"/>
      </w:pPr>
      <w:r>
        <w:t>Aussi disponible en français :</w:t>
      </w:r>
    </w:p>
    <w:p w14:paraId="7DFA16D8" w14:textId="16692868" w:rsidR="00DD412E" w:rsidRPr="00CB3030" w:rsidRDefault="00C912AB" w:rsidP="0092747E">
      <w:pPr>
        <w:pStyle w:val="citation-translated"/>
        <w:rPr>
          <w:lang w:val="en-US"/>
        </w:rPr>
      </w:pPr>
      <w:r w:rsidRPr="009C3E2E">
        <w:rPr>
          <w:lang w:val="fr-CA"/>
        </w:rPr>
        <w:t xml:space="preserve">MPO. </w:t>
      </w:r>
      <w:r w:rsidR="007414B1">
        <w:rPr>
          <w:lang w:val="fr-CA"/>
        </w:rPr>
        <w:t>202</w:t>
      </w:r>
      <w:r w:rsidR="00FD13A2">
        <w:rPr>
          <w:lang w:val="fr-CA"/>
        </w:rPr>
        <w:t>2.</w:t>
      </w:r>
      <w:r w:rsidRPr="009C3E2E">
        <w:rPr>
          <w:lang w:val="fr-CA"/>
        </w:rPr>
        <w:t xml:space="preserve"> </w:t>
      </w:r>
      <w:r w:rsidR="00E834DF" w:rsidRPr="009C3E2E">
        <w:rPr>
          <w:lang w:val="fr-CA"/>
        </w:rPr>
        <w:t>&lt;&lt;</w:t>
      </w:r>
      <w:r w:rsidR="00E834DF">
        <w:rPr>
          <w:lang w:val="fr-CA"/>
        </w:rPr>
        <w:t>pub title other lang</w:t>
      </w:r>
      <w:r w:rsidR="00E834DF" w:rsidRPr="009C3E2E">
        <w:rPr>
          <w:lang w:val="fr-CA"/>
        </w:rPr>
        <w:t xml:space="preserve">&gt;&gt;. </w:t>
      </w:r>
      <w:r w:rsidRPr="009C3E2E">
        <w:rPr>
          <w:lang w:val="fr-CA"/>
        </w:rPr>
        <w:t>Secr. can. de</w:t>
      </w:r>
      <w:r w:rsidR="00F0118E">
        <w:rPr>
          <w:lang w:val="fr-CA"/>
        </w:rPr>
        <w:t>s avis</w:t>
      </w:r>
      <w:r w:rsidRPr="009C3E2E">
        <w:rPr>
          <w:lang w:val="fr-CA"/>
        </w:rPr>
        <w:t xml:space="preserve"> sci. du MPO</w:t>
      </w:r>
      <w:r w:rsidR="004019AA">
        <w:rPr>
          <w:lang w:val="fr-CA"/>
        </w:rPr>
        <w:t>.</w:t>
      </w:r>
      <w:r w:rsidRPr="009C3E2E">
        <w:rPr>
          <w:lang w:val="fr-CA"/>
        </w:rPr>
        <w:t xml:space="preserve"> Avis sci. </w:t>
      </w:r>
      <w:r w:rsidR="00FD13A2">
        <w:rPr>
          <w:lang w:val="fr-CA"/>
        </w:rPr>
        <w:t>2022</w:t>
      </w:r>
      <w:r w:rsidR="00E834DF">
        <w:rPr>
          <w:lang w:val="fr-CA"/>
        </w:rPr>
        <w:t>/&lt;&lt;pub number&gt;&gt;</w:t>
      </w:r>
      <w:r w:rsidRPr="009C3E2E">
        <w:rPr>
          <w:lang w:val="fr-CA"/>
        </w:rPr>
        <w:t>.</w:t>
      </w:r>
    </w:p>
    <w:p w14:paraId="7E4B6AAE" w14:textId="77777777" w:rsidR="008108BB" w:rsidRPr="00CB3030" w:rsidRDefault="008108BB" w:rsidP="0092747E">
      <w:pPr>
        <w:pStyle w:val="BodyTextItalic"/>
        <w:rPr>
          <w:lang w:val="en-US"/>
        </w:rPr>
      </w:pPr>
      <w:r w:rsidRPr="00CB3030">
        <w:rPr>
          <w:lang w:val="en-US"/>
        </w:rPr>
        <w:t>Inuktitut Atuinnaummijuq</w:t>
      </w:r>
      <w:r w:rsidR="00463321" w:rsidRPr="00CB3030">
        <w:rPr>
          <w:lang w:val="en-US"/>
        </w:rPr>
        <w:t>:</w:t>
      </w:r>
    </w:p>
    <w:p w14:paraId="7FE79112" w14:textId="5B31BA1F" w:rsidR="00FB39BD" w:rsidRPr="00FB39BD" w:rsidRDefault="00E834DF" w:rsidP="00E834DF">
      <w:pPr>
        <w:pStyle w:val="citation-translated"/>
      </w:pPr>
      <w:r>
        <w:t>&lt;&lt;Inuktitut</w:t>
      </w:r>
      <w:r w:rsidRPr="00E25D12">
        <w:t xml:space="preserve"> citation</w:t>
      </w:r>
      <w:r>
        <w:t>&gt;&gt;.</w:t>
      </w:r>
    </w:p>
    <w:sectPr w:rsidR="00FB39BD" w:rsidRPr="00FB39BD" w:rsidSect="00196A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10A38" w14:textId="77777777" w:rsidR="008D7EF7" w:rsidRDefault="008D7EF7">
      <w:r>
        <w:separator/>
      </w:r>
    </w:p>
    <w:p w14:paraId="2C71F278" w14:textId="77777777" w:rsidR="008D7EF7" w:rsidRDefault="008D7EF7"/>
    <w:p w14:paraId="2A6F9D44" w14:textId="77777777" w:rsidR="008D7EF7" w:rsidRDefault="008D7EF7"/>
    <w:p w14:paraId="16F111F9" w14:textId="77777777" w:rsidR="008D7EF7" w:rsidRDefault="008D7EF7"/>
  </w:endnote>
  <w:endnote w:type="continuationSeparator" w:id="0">
    <w:p w14:paraId="1478D44F" w14:textId="77777777" w:rsidR="008D7EF7" w:rsidRDefault="008D7EF7">
      <w:r>
        <w:continuationSeparator/>
      </w:r>
    </w:p>
    <w:p w14:paraId="7A75A10E" w14:textId="77777777" w:rsidR="008D7EF7" w:rsidRDefault="008D7EF7"/>
    <w:p w14:paraId="0DB0856F" w14:textId="77777777" w:rsidR="008D7EF7" w:rsidRDefault="008D7EF7"/>
    <w:p w14:paraId="47FBA3CD" w14:textId="77777777" w:rsidR="008D7EF7" w:rsidRDefault="008D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A38" w14:textId="77777777" w:rsidR="00B47F3B" w:rsidRDefault="00B4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DADC" w14:textId="77777777" w:rsidR="008D7EF7" w:rsidRDefault="008D7EF7">
      <w:r>
        <w:separator/>
      </w:r>
    </w:p>
    <w:p w14:paraId="29ECFA2C" w14:textId="77777777" w:rsidR="008D7EF7" w:rsidRDefault="008D7EF7"/>
    <w:p w14:paraId="03463212" w14:textId="77777777" w:rsidR="008D7EF7" w:rsidRDefault="008D7EF7"/>
  </w:footnote>
  <w:footnote w:type="continuationSeparator" w:id="0">
    <w:p w14:paraId="6A4F8C74" w14:textId="77777777" w:rsidR="008D7EF7" w:rsidRDefault="008D7EF7">
      <w:r>
        <w:continuationSeparator/>
      </w:r>
    </w:p>
    <w:p w14:paraId="08CC3DAC" w14:textId="77777777" w:rsidR="008D7EF7" w:rsidRDefault="008D7EF7"/>
    <w:p w14:paraId="1E66A8CF" w14:textId="77777777" w:rsidR="008D7EF7" w:rsidRDefault="008D7EF7"/>
    <w:p w14:paraId="6366BEF3" w14:textId="77777777" w:rsidR="008D7EF7" w:rsidRDefault="008D7E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2E0" w14:textId="77777777" w:rsidR="00B47F3B" w:rsidRDefault="00B4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77777777" w:rsidR="00E159E3" w:rsidRPr="00393644" w:rsidRDefault="00E159E3" w:rsidP="00B63BD3">
    <w:pPr>
      <w:pStyle w:val="CoverPageHeaderregions"/>
      <w:rPr>
        <w:szCs w:val="22"/>
      </w:rPr>
    </w:pPr>
    <w:r w:rsidRPr="00393644">
      <w:t>Name of the Region</w:t>
    </w:r>
    <w:r>
      <w:tab/>
    </w:r>
    <w:r w:rsidRPr="00393644">
      <w:t xml:space="preserve">Science </w:t>
    </w:r>
    <w:r>
      <w:t xml:space="preserve">Advisory Report </w:t>
    </w:r>
    <w:r w:rsidR="00FD13A2">
      <w:t>2022</w:t>
    </w:r>
    <w:r w:rsidRPr="00393644">
      <w:t>/</w:t>
    </w:r>
    <w:r>
      <w:t>nnn</w:t>
    </w:r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B14E2"/>
    <w:rsid w:val="002B44C3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50C10"/>
    <w:rsid w:val="00350C57"/>
    <w:rsid w:val="003513E4"/>
    <w:rsid w:val="0035467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7234"/>
    <w:rsid w:val="00410328"/>
    <w:rsid w:val="00415CA5"/>
    <w:rsid w:val="004209B6"/>
    <w:rsid w:val="0042175B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16A3D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0F93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D7EF7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102B"/>
    <w:rsid w:val="00CF265C"/>
    <w:rsid w:val="00D045C6"/>
    <w:rsid w:val="00D13EE5"/>
    <w:rsid w:val="00D223C8"/>
    <w:rsid w:val="00D23E0D"/>
    <w:rsid w:val="00D30C13"/>
    <w:rsid w:val="00D40981"/>
    <w:rsid w:val="00D41D7A"/>
    <w:rsid w:val="00D42FF7"/>
    <w:rsid w:val="00D45BC0"/>
    <w:rsid w:val="00D62957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34D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1E4A20"/>
    <w:pPr>
      <w:keepNext/>
      <w:spacing w:before="240" w:after="120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1E4A2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dm-gdsi.gc.ca/csas-sccs/applications/events-evenements/index-eng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C:\Users\RondeauI\Desktop\Templates\2014\SAR-AS2014_nnn-eng.dotx</Template>
  <TotalTime>445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1037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Sean Anderson</cp:lastModifiedBy>
  <cp:revision>46</cp:revision>
  <cp:lastPrinted>2012-12-12T20:41:00Z</cp:lastPrinted>
  <dcterms:created xsi:type="dcterms:W3CDTF">2023-01-12T16:25:00Z</dcterms:created>
  <dcterms:modified xsi:type="dcterms:W3CDTF">2023-01-27T21:52:00Z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